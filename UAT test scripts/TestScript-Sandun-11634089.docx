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8ABE" w14:textId="77777777" w:rsidR="00F5466B" w:rsidRDefault="00F5466B">
      <w:bookmarkStart w:id="0" w:name="_GoBack"/>
      <w:bookmarkEnd w:id="0"/>
    </w:p>
    <w:p w14:paraId="34B38601" w14:textId="3CE6B13C" w:rsidR="00AE6501" w:rsidRDefault="00AE6501"/>
    <w:p w14:paraId="6628AB81" w14:textId="77777777" w:rsidR="00AE6501" w:rsidRDefault="00AE6501"/>
    <w:p w14:paraId="515C7529" w14:textId="77777777" w:rsidR="00F5466B" w:rsidRDefault="00F5466B"/>
    <w:p w14:paraId="63079370" w14:textId="63A06CBA" w:rsidR="00F5466B" w:rsidRPr="00F5466B" w:rsidRDefault="00F5466B">
      <w:pPr>
        <w:rPr>
          <w:b/>
        </w:rPr>
      </w:pPr>
      <w:r w:rsidRPr="00F5466B">
        <w:rPr>
          <w:b/>
        </w:rPr>
        <w:t>1.</w:t>
      </w:r>
    </w:p>
    <w:p w14:paraId="34B01EF5" w14:textId="77777777" w:rsidR="00F5466B" w:rsidRDefault="00F5466B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D25C76" w14:paraId="08AADAAE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AA30D7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206AB8" w14:textId="3C8F6D71" w:rsidR="00E303EF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1" w:name="OLE_LINK1"/>
            <w:bookmarkStart w:id="2" w:name="OLE_LINK2"/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for the booking</w:t>
            </w:r>
            <w:bookmarkEnd w:id="1"/>
            <w:bookmarkEnd w:id="2"/>
          </w:p>
        </w:tc>
      </w:tr>
      <w:tr w:rsidR="00A30AD6" w:rsidRPr="00D25C76" w14:paraId="09A1F6E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9403C7" w14:textId="77777777" w:rsidR="00A30AD6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</w:t>
            </w:r>
            <w:r w:rsidR="00531B5A" w:rsidRPr="00D25C76">
              <w:rPr>
                <w:color w:val="000000" w:themeColor="text1"/>
              </w:rPr>
              <w:t xml:space="preserve"> </w:t>
            </w:r>
            <w:r w:rsidRPr="00D25C76">
              <w:rPr>
                <w:color w:val="000000" w:themeColor="text1"/>
              </w:rPr>
              <w:t xml:space="preserve">Case </w:t>
            </w:r>
            <w:r w:rsidR="00A30AD6" w:rsidRPr="00D25C76">
              <w:rPr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61B678" w14:textId="60C54B95" w:rsidR="00A30AD6" w:rsidRPr="00D25C76" w:rsidRDefault="00935D45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25C76">
              <w:rPr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D25C76">
              <w:rPr>
                <w:color w:val="000000" w:themeColor="text1"/>
                <w:sz w:val="24"/>
                <w:szCs w:val="24"/>
              </w:rPr>
              <w:t xml:space="preserve"> method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for the booking</w:t>
            </w:r>
          </w:p>
        </w:tc>
      </w:tr>
      <w:tr w:rsidR="00E303EF" w:rsidRPr="00D25C76" w14:paraId="7CB91E18" w14:textId="77777777" w:rsidTr="00935D45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88F50D" w14:textId="77777777" w:rsidR="00E303EF" w:rsidRPr="00D25C76" w:rsidRDefault="00E303EF" w:rsidP="00D24817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2DA900" w14:textId="2647B572" w:rsidR="00E303EF" w:rsidRPr="00D25C76" w:rsidRDefault="00476AA5" w:rsidP="00476AA5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First customer will come to the main booking page where he can book, check in room to stay.</w:t>
            </w:r>
          </w:p>
        </w:tc>
      </w:tr>
      <w:tr w:rsidR="00E303EF" w:rsidRPr="00D25C76" w14:paraId="3CD6651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C4684A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E1DC89" w14:textId="79240D20" w:rsidR="00E303EF" w:rsidRPr="00D25C76" w:rsidRDefault="00476AA5" w:rsidP="00476AA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ooking page </w:t>
            </w:r>
            <w:r w:rsidRPr="00D25C76">
              <w:rPr>
                <w:color w:val="000000" w:themeColor="text1"/>
                <w:sz w:val="24"/>
                <w:szCs w:val="24"/>
              </w:rPr>
              <w:t>should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be displayed</w:t>
            </w:r>
          </w:p>
        </w:tc>
      </w:tr>
      <w:tr w:rsidR="00E303EF" w:rsidRPr="00D25C76" w14:paraId="42E0AF1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FE2DE" w14:textId="77777777" w:rsidR="00E303EF" w:rsidRPr="00D25C76" w:rsidRDefault="00E303EF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DF2023" w14:textId="7095B4A3" w:rsidR="00E303EF" w:rsidRPr="00D25C76" w:rsidRDefault="00476AA5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as checked In status</w:t>
            </w:r>
          </w:p>
        </w:tc>
      </w:tr>
      <w:tr w:rsidR="00E303EF" w:rsidRPr="00D25C76" w14:paraId="2B23E9F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AAC18E" w14:textId="77777777" w:rsidR="00E303EF" w:rsidRPr="00D25C76" w:rsidRDefault="00A37650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</w:t>
            </w:r>
            <w:r w:rsidR="00E303EF" w:rsidRPr="00D25C76">
              <w:rPr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D02C24" w14:textId="6CA3CF5F" w:rsidR="00E303EF" w:rsidRPr="00D25C76" w:rsidRDefault="009564D3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</w:t>
            </w:r>
            <w:r w:rsidR="00A630FD" w:rsidRPr="00D25C76">
              <w:rPr>
                <w:bCs/>
                <w:color w:val="000000" w:themeColor="text1"/>
                <w:sz w:val="24"/>
              </w:rPr>
              <w:t>reference number</w:t>
            </w:r>
            <w:r w:rsidRPr="00D25C76">
              <w:rPr>
                <w:bCs/>
                <w:color w:val="000000" w:themeColor="text1"/>
                <w:sz w:val="24"/>
              </w:rPr>
              <w:t xml:space="preserve"> and date then checking to room </w:t>
            </w:r>
          </w:p>
          <w:p w14:paraId="5A3A4CD3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09A21C4A" w14:textId="77777777" w:rsidR="00E303EF" w:rsidRPr="00D25C76" w:rsidRDefault="00E303EF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536681" w:rsidRPr="00D25C76" w14:paraId="03FD39F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D4AE6F" w14:textId="77777777" w:rsidR="00536681" w:rsidRPr="00D25C76" w:rsidRDefault="0053668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34A726" w14:textId="77777777" w:rsidR="00536681" w:rsidRPr="00D25C76" w:rsidRDefault="0053668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F1585" w:rsidRPr="00D25C76" w14:paraId="533D752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A4A3E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31789D" w14:textId="77777777" w:rsidR="00DF1585" w:rsidRPr="00D25C7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3ECFDBF" w14:textId="77777777" w:rsidR="00DF1585" w:rsidRPr="00D25C76" w:rsidRDefault="00DF1585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5CF52A5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DA237A3" w14:textId="77777777" w:rsidR="00DF1585" w:rsidRPr="00D25C76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F1585" w:rsidRPr="00D25C76" w14:paraId="396E07E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7C44CA1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BCB92B" w14:textId="3374A16D" w:rsidR="00DF1585" w:rsidRPr="00D25C76" w:rsidRDefault="009564D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23188A0E" w14:textId="777A285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7F74EFFB" w14:textId="246ACC67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4277987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69E81B4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33382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0FD682A" w14:textId="30305ED0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5491D7BE" w14:textId="0D23FE69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</w:t>
            </w:r>
            <w:r w:rsidRPr="00D25C76">
              <w:rPr>
                <w:color w:val="000000" w:themeColor="text1"/>
                <w:sz w:val="24"/>
              </w:rPr>
              <w:t xml:space="preserve"> date</w:t>
            </w:r>
          </w:p>
        </w:tc>
        <w:tc>
          <w:tcPr>
            <w:tcW w:w="714" w:type="dxa"/>
          </w:tcPr>
          <w:p w14:paraId="7A0E6E9C" w14:textId="38E3C26F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6B647AB" w14:textId="77777777" w:rsidR="00DF1585" w:rsidRPr="00D25C76" w:rsidRDefault="00DF1585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F1585" w:rsidRPr="00D25C76" w14:paraId="46464E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6C2AF3" w14:textId="77777777" w:rsidR="00DF1585" w:rsidRPr="00D25C76" w:rsidRDefault="00DF1585" w:rsidP="00B71A35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8B854D0" w14:textId="0A3C2D94" w:rsidR="00DF1585" w:rsidRPr="00D25C76" w:rsidRDefault="009564D3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129A93AB" w14:textId="76EC1886" w:rsidR="00DF1585" w:rsidRPr="00D25C76" w:rsidRDefault="009564D3" w:rsidP="0093488F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 “</w:t>
            </w:r>
          </w:p>
        </w:tc>
        <w:tc>
          <w:tcPr>
            <w:tcW w:w="714" w:type="dxa"/>
          </w:tcPr>
          <w:p w14:paraId="4F1FD45F" w14:textId="5A75B8E0" w:rsidR="00DF1585" w:rsidRPr="00D25C76" w:rsidRDefault="009564D3" w:rsidP="0093488F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32324C5" w14:textId="77777777" w:rsidR="00DF1585" w:rsidRPr="00D25C76" w:rsidRDefault="00DF1585" w:rsidP="00E965BA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123A2E58" w14:textId="77777777" w:rsidR="00A30AD6" w:rsidRPr="00D25C76" w:rsidRDefault="00A30AD6" w:rsidP="00374830">
      <w:pPr>
        <w:pStyle w:val="bp"/>
        <w:spacing w:before="0" w:after="0"/>
        <w:rPr>
          <w:color w:val="000000" w:themeColor="text1"/>
        </w:rPr>
      </w:pPr>
    </w:p>
    <w:p w14:paraId="5D109B8B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</w:pPr>
    </w:p>
    <w:p w14:paraId="612BF877" w14:textId="77777777" w:rsidR="00A37650" w:rsidRPr="00D25C76" w:rsidRDefault="00A37650" w:rsidP="00780A9A">
      <w:pPr>
        <w:pStyle w:val="bp"/>
        <w:spacing w:before="0" w:after="0"/>
        <w:rPr>
          <w:color w:val="000000" w:themeColor="text1"/>
        </w:rPr>
        <w:sectPr w:rsidR="00A37650" w:rsidRPr="00D25C7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E7C651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D25C76" w14:paraId="1976011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B01081" w14:textId="77777777" w:rsidR="00780A9A" w:rsidRPr="00D25C76" w:rsidRDefault="00A37650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572CE5" w:rsidRPr="00D25C76" w14:paraId="6A2D3BC9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150CEC" w14:textId="77777777" w:rsidR="00780A9A" w:rsidRPr="00D25C76" w:rsidRDefault="00780A9A" w:rsidP="00572CE5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9DA8B4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DDB9B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BE977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C54EA6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672CC5" w14:textId="77777777" w:rsidR="00780A9A" w:rsidRPr="00D25C76" w:rsidRDefault="00780A9A" w:rsidP="00572CE5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572CE5" w:rsidRPr="00D25C76" w14:paraId="2F06CE64" w14:textId="77777777" w:rsidTr="00A630FD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45B6D07" w14:textId="79A339F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22728BAC" w14:textId="163BAB43" w:rsidR="00780A9A" w:rsidRPr="00D25C76" w:rsidRDefault="00A630FD" w:rsidP="00A630FD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</w:t>
            </w: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1F650F11" w14:textId="4DEB6C4B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</w:t>
            </w: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2FFC0E4" w14:textId="7BEBC4AC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</w:t>
            </w:r>
            <w:r w:rsidRPr="00D25C76">
              <w:rPr>
                <w:color w:val="000000" w:themeColor="text1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897A9C5" w14:textId="48677F7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</w:t>
            </w:r>
            <w:r w:rsidRPr="00D25C76">
              <w:rPr>
                <w:color w:val="000000" w:themeColor="text1"/>
              </w:rPr>
              <w:t>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D58B439" w14:textId="237E58E5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572CE5" w:rsidRPr="00D25C76" w14:paraId="5E2884E4" w14:textId="77777777" w:rsidTr="00A630FD">
        <w:trPr>
          <w:trHeight w:val="200"/>
        </w:trPr>
        <w:tc>
          <w:tcPr>
            <w:tcW w:w="2448" w:type="dxa"/>
            <w:shd w:val="clear" w:color="auto" w:fill="E0E0E0"/>
          </w:tcPr>
          <w:p w14:paraId="3328AA72" w14:textId="0F19ABE1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44" w:type="dxa"/>
            <w:shd w:val="clear" w:color="auto" w:fill="auto"/>
          </w:tcPr>
          <w:p w14:paraId="3A1FA245" w14:textId="2F079CB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96" w:type="dxa"/>
            <w:shd w:val="clear" w:color="auto" w:fill="auto"/>
          </w:tcPr>
          <w:p w14:paraId="6AA0F626" w14:textId="697A226E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</w:t>
            </w:r>
            <w:r w:rsidRPr="00D25C76">
              <w:rPr>
                <w:color w:val="000000" w:themeColor="text1"/>
              </w:rPr>
              <w:t>-09-2018</w:t>
            </w:r>
          </w:p>
        </w:tc>
        <w:tc>
          <w:tcPr>
            <w:tcW w:w="2196" w:type="dxa"/>
            <w:shd w:val="clear" w:color="auto" w:fill="auto"/>
          </w:tcPr>
          <w:p w14:paraId="3C0FFBC7" w14:textId="377E6EB6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</w:t>
            </w:r>
            <w:r w:rsidRPr="00D25C76">
              <w:rPr>
                <w:color w:val="000000" w:themeColor="text1"/>
              </w:rPr>
              <w:t>-09-2018</w:t>
            </w:r>
          </w:p>
        </w:tc>
        <w:tc>
          <w:tcPr>
            <w:tcW w:w="2196" w:type="dxa"/>
            <w:shd w:val="clear" w:color="auto" w:fill="auto"/>
          </w:tcPr>
          <w:p w14:paraId="4C3AD151" w14:textId="29469E9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</w:t>
            </w:r>
            <w:r w:rsidRPr="00D25C76">
              <w:rPr>
                <w:color w:val="000000" w:themeColor="text1"/>
              </w:rPr>
              <w:t>-09-2018</w:t>
            </w:r>
          </w:p>
        </w:tc>
        <w:tc>
          <w:tcPr>
            <w:tcW w:w="2196" w:type="dxa"/>
            <w:shd w:val="clear" w:color="auto" w:fill="auto"/>
          </w:tcPr>
          <w:p w14:paraId="077CE9F8" w14:textId="4B34234A" w:rsidR="00780A9A" w:rsidRPr="00D25C76" w:rsidRDefault="00A630FD" w:rsidP="00572CE5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59B1E5FA" w14:textId="77777777" w:rsidR="00780A9A" w:rsidRPr="00D25C76" w:rsidRDefault="00780A9A" w:rsidP="00780A9A">
      <w:pPr>
        <w:pStyle w:val="bp"/>
        <w:spacing w:before="0" w:after="0"/>
        <w:rPr>
          <w:color w:val="000000" w:themeColor="text1"/>
        </w:rPr>
      </w:pPr>
    </w:p>
    <w:p w14:paraId="18D088B5" w14:textId="77777777" w:rsidR="0004651B" w:rsidRPr="00D25C76" w:rsidRDefault="0004651B" w:rsidP="00374830">
      <w:pPr>
        <w:pStyle w:val="bp"/>
        <w:spacing w:before="0" w:after="0"/>
        <w:rPr>
          <w:color w:val="000000" w:themeColor="text1"/>
        </w:rPr>
      </w:pPr>
    </w:p>
    <w:p w14:paraId="2C5D689A" w14:textId="77777777" w:rsid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1C77FF9A" w14:textId="77777777" w:rsidR="00F5466B" w:rsidRDefault="00F5466B" w:rsidP="00374830">
      <w:pPr>
        <w:pStyle w:val="bp"/>
        <w:spacing w:before="0" w:after="0"/>
        <w:rPr>
          <w:color w:val="000000" w:themeColor="text1"/>
        </w:rPr>
      </w:pPr>
    </w:p>
    <w:p w14:paraId="42957D3A" w14:textId="7BF20271" w:rsidR="00F5466B" w:rsidRPr="00F5466B" w:rsidRDefault="00F5466B" w:rsidP="00374830">
      <w:pPr>
        <w:pStyle w:val="bp"/>
        <w:spacing w:before="0" w:after="0"/>
        <w:rPr>
          <w:b/>
          <w:color w:val="000000" w:themeColor="text1"/>
        </w:rPr>
      </w:pPr>
      <w:r w:rsidRPr="00F5466B">
        <w:rPr>
          <w:b/>
          <w:color w:val="000000" w:themeColor="text1"/>
        </w:rPr>
        <w:t>2.</w:t>
      </w:r>
    </w:p>
    <w:p w14:paraId="1682A394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25C76" w:rsidRPr="00D25C76" w14:paraId="43222821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CB2942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FAAF42" w14:textId="4DED60A4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</w:t>
            </w:r>
            <w:r w:rsidRPr="00D25C76">
              <w:rPr>
                <w:color w:val="000000" w:themeColor="text1"/>
                <w:sz w:val="24"/>
                <w:szCs w:val="24"/>
              </w:rPr>
              <w:t>heckout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for the booking</w:t>
            </w:r>
          </w:p>
        </w:tc>
      </w:tr>
      <w:tr w:rsidR="00D25C76" w:rsidRPr="00D25C76" w14:paraId="5E60F994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6A59D3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4B357" w14:textId="35B35F51" w:rsidR="00D25C76" w:rsidRPr="00D25C76" w:rsidRDefault="00D25C76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Checkout method for the booking</w:t>
            </w:r>
          </w:p>
        </w:tc>
      </w:tr>
      <w:tr w:rsidR="00D25C76" w:rsidRPr="00D25C76" w14:paraId="136828CA" w14:textId="77777777" w:rsidTr="008F19E6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538EF6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0584C" w14:textId="75280C83" w:rsidR="00D25C76" w:rsidRPr="00D25C76" w:rsidRDefault="00D25C76" w:rsidP="00A32C47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First customer will come to the main booking page where he can </w:t>
            </w:r>
            <w:r w:rsidR="0056675F">
              <w:rPr>
                <w:color w:val="000000" w:themeColor="text1"/>
                <w:sz w:val="24"/>
                <w:szCs w:val="24"/>
              </w:rPr>
              <w:t>check out</w:t>
            </w:r>
            <w:r w:rsidR="00A32C47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25C76" w:rsidRPr="00D25C76" w14:paraId="65602C94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F1844F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6D83A5" w14:textId="25D66782" w:rsidR="00D25C76" w:rsidRPr="00D25C76" w:rsidRDefault="00A32C47" w:rsidP="008F19E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Checkout</w:t>
            </w:r>
            <w:r w:rsidR="00D25C76"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D25C76" w:rsidRPr="00D25C76" w14:paraId="6479D65F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9B093A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DB949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D25C76" w:rsidRPr="00D25C76" w14:paraId="33DED73A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1E4D6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54B5E9" w14:textId="0C93E359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can add booking reference number and date then </w:t>
            </w:r>
            <w:r w:rsidRPr="00D25C76">
              <w:rPr>
                <w:bCs/>
                <w:color w:val="000000" w:themeColor="text1"/>
                <w:sz w:val="24"/>
              </w:rPr>
              <w:t>checkout from</w:t>
            </w:r>
            <w:r w:rsidRPr="00D25C76">
              <w:rPr>
                <w:bCs/>
                <w:color w:val="000000" w:themeColor="text1"/>
                <w:sz w:val="24"/>
              </w:rPr>
              <w:t xml:space="preserve"> room </w:t>
            </w:r>
          </w:p>
          <w:p w14:paraId="58D3B97C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14:paraId="4D7F9E0A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7157D13D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F38DA3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8D5738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4D3DB13E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102FF74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0EED5D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6B4FC07" w14:textId="77777777" w:rsidR="00D25C76" w:rsidRPr="00D25C76" w:rsidRDefault="00D25C76" w:rsidP="008F19E6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355A1A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CE952C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25C76" w:rsidRPr="00D25C76" w14:paraId="39366158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C585D1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EAB8B26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booking reference number </w:t>
            </w:r>
          </w:p>
        </w:tc>
        <w:tc>
          <w:tcPr>
            <w:tcW w:w="5596" w:type="dxa"/>
          </w:tcPr>
          <w:p w14:paraId="1606240C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ref number</w:t>
            </w:r>
          </w:p>
        </w:tc>
        <w:tc>
          <w:tcPr>
            <w:tcW w:w="714" w:type="dxa"/>
          </w:tcPr>
          <w:p w14:paraId="04A1A1ED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7CDB21A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3506034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64134E6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9743C8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date </w:t>
            </w:r>
          </w:p>
        </w:tc>
        <w:tc>
          <w:tcPr>
            <w:tcW w:w="5596" w:type="dxa"/>
          </w:tcPr>
          <w:p w14:paraId="4C101C9B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User should be able to add date</w:t>
            </w:r>
          </w:p>
        </w:tc>
        <w:tc>
          <w:tcPr>
            <w:tcW w:w="714" w:type="dxa"/>
          </w:tcPr>
          <w:p w14:paraId="2126550E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99BF65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6FF407CE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8794EB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68AFAB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5596" w:type="dxa"/>
          </w:tcPr>
          <w:p w14:paraId="4C282B15" w14:textId="5F58F4DA" w:rsidR="00D25C76" w:rsidRPr="00D25C76" w:rsidRDefault="00D25C76" w:rsidP="002C2160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Should Show “Successfully Checked </w:t>
            </w:r>
            <w:r w:rsidR="002C2160">
              <w:rPr>
                <w:color w:val="000000" w:themeColor="text1"/>
                <w:sz w:val="24"/>
              </w:rPr>
              <w:t>Out</w:t>
            </w:r>
            <w:r w:rsidRPr="00D25C76">
              <w:rPr>
                <w:color w:val="000000" w:themeColor="text1"/>
                <w:sz w:val="24"/>
              </w:rPr>
              <w:t xml:space="preserve"> “</w:t>
            </w:r>
          </w:p>
        </w:tc>
        <w:tc>
          <w:tcPr>
            <w:tcW w:w="714" w:type="dxa"/>
          </w:tcPr>
          <w:p w14:paraId="3C099720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56F77FF0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7FDC6012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445E84A8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913ED15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  <w:sectPr w:rsidR="00D25C76" w:rsidRPr="00D25C76" w:rsidSect="00D25C76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0C7B267C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D25C76" w:rsidRPr="00D25C76" w14:paraId="2A887464" w14:textId="77777777" w:rsidTr="008F19E6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800D3B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D25C76" w:rsidRPr="00D25C76" w14:paraId="545A3013" w14:textId="77777777" w:rsidTr="008F19E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E5DFCB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C742D1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5B1E1F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9F6F11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74B6EB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9A23C0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D25C76" w:rsidRPr="00D25C76" w14:paraId="6B18AE51" w14:textId="77777777" w:rsidTr="008F19E6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2F33301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Reference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66F868A1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2D2DC53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E5B5550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E4ACE4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FC95D99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1234567</w:t>
            </w:r>
          </w:p>
        </w:tc>
      </w:tr>
      <w:tr w:rsidR="00D25C76" w:rsidRPr="00D25C76" w14:paraId="7583A1CC" w14:textId="77777777" w:rsidTr="008F19E6">
        <w:trPr>
          <w:trHeight w:val="200"/>
        </w:trPr>
        <w:tc>
          <w:tcPr>
            <w:tcW w:w="2448" w:type="dxa"/>
            <w:shd w:val="clear" w:color="auto" w:fill="E0E0E0"/>
          </w:tcPr>
          <w:p w14:paraId="2CE43D75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date</w:t>
            </w:r>
          </w:p>
        </w:tc>
        <w:tc>
          <w:tcPr>
            <w:tcW w:w="1944" w:type="dxa"/>
            <w:shd w:val="clear" w:color="auto" w:fill="auto"/>
          </w:tcPr>
          <w:p w14:paraId="4B1677DC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</w:p>
        </w:tc>
        <w:tc>
          <w:tcPr>
            <w:tcW w:w="2196" w:type="dxa"/>
            <w:shd w:val="clear" w:color="auto" w:fill="auto"/>
          </w:tcPr>
          <w:p w14:paraId="38012244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</w:p>
        </w:tc>
        <w:tc>
          <w:tcPr>
            <w:tcW w:w="2196" w:type="dxa"/>
            <w:shd w:val="clear" w:color="auto" w:fill="auto"/>
          </w:tcPr>
          <w:p w14:paraId="1E8C6166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</w:p>
        </w:tc>
        <w:tc>
          <w:tcPr>
            <w:tcW w:w="2196" w:type="dxa"/>
            <w:shd w:val="clear" w:color="auto" w:fill="auto"/>
          </w:tcPr>
          <w:p w14:paraId="0A813F9A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2196" w:type="dxa"/>
            <w:shd w:val="clear" w:color="auto" w:fill="auto"/>
          </w:tcPr>
          <w:p w14:paraId="1B71BD9B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</w:tbl>
    <w:p w14:paraId="55E2FBAE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FDE23B0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2CCA311E" w14:textId="0E54AA3B" w:rsidR="00D25C76" w:rsidRPr="00F5466B" w:rsidRDefault="00F5466B" w:rsidP="00374830">
      <w:pPr>
        <w:pStyle w:val="bp"/>
        <w:spacing w:before="0" w:after="0"/>
        <w:rPr>
          <w:b/>
          <w:color w:val="000000" w:themeColor="text1"/>
        </w:rPr>
      </w:pPr>
      <w:r w:rsidRPr="00F5466B">
        <w:rPr>
          <w:b/>
          <w:color w:val="000000" w:themeColor="text1"/>
        </w:rPr>
        <w:t>3.</w:t>
      </w:r>
    </w:p>
    <w:p w14:paraId="2074940D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p w14:paraId="336084CD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25C76" w:rsidRPr="00D25C76" w14:paraId="35B02F55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A16D1B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E35E94" w14:textId="26AF145E" w:rsidR="00D25C76" w:rsidRPr="00D25C76" w:rsidRDefault="00CB2AA8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Service charge for </w:t>
            </w:r>
            <w:r w:rsidR="00D25C76" w:rsidRPr="00D25C76">
              <w:rPr>
                <w:color w:val="000000" w:themeColor="text1"/>
                <w:sz w:val="24"/>
                <w:szCs w:val="24"/>
              </w:rPr>
              <w:t xml:space="preserve"> booking</w:t>
            </w:r>
          </w:p>
        </w:tc>
      </w:tr>
      <w:tr w:rsidR="00D25C76" w:rsidRPr="00D25C76" w14:paraId="4C155A71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148D82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858A40" w14:textId="732C057E" w:rsidR="00D25C76" w:rsidRPr="00D25C76" w:rsidRDefault="00CB2AA8" w:rsidP="008F19E6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CB2AA8">
              <w:rPr>
                <w:color w:val="000000"/>
                <w:sz w:val="24"/>
                <w:szCs w:val="24"/>
              </w:rPr>
              <w:t>Add Service charge for  booking</w:t>
            </w:r>
          </w:p>
        </w:tc>
      </w:tr>
      <w:tr w:rsidR="00D25C76" w:rsidRPr="00D25C76" w14:paraId="401B39C2" w14:textId="77777777" w:rsidTr="008F19E6">
        <w:trPr>
          <w:cantSplit/>
          <w:trHeight w:val="754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B8CCC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954F98" w14:textId="619D3337" w:rsidR="00D25C76" w:rsidRPr="00D25C76" w:rsidRDefault="00D25C76" w:rsidP="008F19E6">
            <w:pPr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First customer will come to the main booking page where he can book, check in room to stay.</w:t>
            </w:r>
            <w:r w:rsidR="00CB2AA8">
              <w:rPr>
                <w:color w:val="000000" w:themeColor="text1"/>
                <w:sz w:val="24"/>
                <w:szCs w:val="24"/>
              </w:rPr>
              <w:t xml:space="preserve"> </w:t>
            </w:r>
            <w:r w:rsidR="00607C06">
              <w:rPr>
                <w:color w:val="000000" w:themeColor="text1"/>
                <w:sz w:val="24"/>
                <w:szCs w:val="24"/>
              </w:rPr>
              <w:t>Then can add  the service charge</w:t>
            </w:r>
          </w:p>
        </w:tc>
      </w:tr>
      <w:tr w:rsidR="00D25C76" w:rsidRPr="00D25C76" w14:paraId="671CA0DF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83A283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FE7008" w14:textId="1933D216" w:rsidR="00D25C76" w:rsidRPr="00D25C76" w:rsidRDefault="00D25C76" w:rsidP="008F19E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</w:t>
            </w:r>
            <w:r w:rsidR="00272527">
              <w:rPr>
                <w:color w:val="000000" w:themeColor="text1"/>
                <w:sz w:val="24"/>
                <w:szCs w:val="24"/>
              </w:rPr>
              <w:t xml:space="preserve"> be show form to add data</w:t>
            </w:r>
          </w:p>
        </w:tc>
      </w:tr>
      <w:tr w:rsidR="00D25C76" w:rsidRPr="00D25C76" w14:paraId="07BA97E8" w14:textId="77777777" w:rsidTr="008F19E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546D2B" w14:textId="77777777" w:rsidR="00D25C76" w:rsidRPr="00D25C76" w:rsidRDefault="00D25C76" w:rsidP="008F19E6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ECE283" w14:textId="77777777" w:rsidR="00D25C76" w:rsidRPr="00D25C76" w:rsidRDefault="00D25C76" w:rsidP="008F19E6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>Booking page should be displayed as checked In status</w:t>
            </w:r>
          </w:p>
        </w:tc>
      </w:tr>
      <w:tr w:rsidR="00D25C76" w:rsidRPr="00D25C76" w14:paraId="5EC7CAC0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624A5E" w14:textId="6CD30C01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106D72" w14:textId="0026179F" w:rsidR="00D25C76" w:rsidRPr="00D25C76" w:rsidRDefault="00416977" w:rsidP="008F19E6">
            <w:pPr>
              <w:pStyle w:val="bp"/>
              <w:rPr>
                <w:bCs/>
                <w:color w:val="000000" w:themeColor="text1"/>
                <w:sz w:val="24"/>
              </w:rPr>
            </w:pPr>
            <w:r w:rsidRPr="00416977">
              <w:rPr>
                <w:color w:val="000000"/>
                <w:sz w:val="24"/>
                <w:szCs w:val="24"/>
              </w:rPr>
              <w:t xml:space="preserve">First customer will come to the main booking page where he can book, check in room to stay. </w:t>
            </w:r>
            <w:r>
              <w:rPr>
                <w:color w:val="000000"/>
                <w:sz w:val="24"/>
                <w:szCs w:val="24"/>
              </w:rPr>
              <w:t>And user can enter the add service charge via form</w:t>
            </w:r>
          </w:p>
          <w:p w14:paraId="114352AF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781453DC" w14:textId="77777777" w:rsidTr="008F19E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BA060C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86D7DF" w14:textId="77777777" w:rsidR="00D25C76" w:rsidRPr="00D25C76" w:rsidRDefault="00D25C76" w:rsidP="008F19E6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D25C76" w:rsidRPr="00D25C76" w14:paraId="1BAF92EF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EE2148F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23B92B0" w14:textId="77777777" w:rsidR="00D25C76" w:rsidRPr="00D25C76" w:rsidRDefault="00D25C76" w:rsidP="008F19E6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2770A28" w14:textId="77777777" w:rsidR="00D25C76" w:rsidRPr="00D25C76" w:rsidRDefault="00D25C76" w:rsidP="008F19E6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CD7E6B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77B034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D25C76" w:rsidRPr="00D25C76" w14:paraId="48057ACD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9A49EB6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B697552" w14:textId="0563E412" w:rsidR="00D25C76" w:rsidRPr="00D25C76" w:rsidRDefault="00D25C76" w:rsidP="0017273A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</w:t>
            </w:r>
            <w:r w:rsidR="0017273A">
              <w:rPr>
                <w:color w:val="000000" w:themeColor="text1"/>
                <w:sz w:val="24"/>
              </w:rPr>
              <w:t>service type</w:t>
            </w:r>
            <w:r w:rsidRPr="00D25C7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17C6B664" w14:textId="4E8E8881" w:rsidR="00D25C76" w:rsidRPr="00D25C76" w:rsidRDefault="00D25C76" w:rsidP="0017273A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="0017273A">
              <w:rPr>
                <w:color w:val="000000" w:themeColor="text1"/>
                <w:sz w:val="24"/>
              </w:rPr>
              <w:t>service type</w:t>
            </w:r>
          </w:p>
        </w:tc>
        <w:tc>
          <w:tcPr>
            <w:tcW w:w="714" w:type="dxa"/>
          </w:tcPr>
          <w:p w14:paraId="3D4FC783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38A5B45F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53039BF6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544DF98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428AE3" w14:textId="64A4777D" w:rsidR="00D25C76" w:rsidRPr="00D25C76" w:rsidRDefault="0017273A" w:rsidP="008F19E6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 cost</w:t>
            </w:r>
            <w:r w:rsidR="00D25C76" w:rsidRPr="00D25C7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596" w:type="dxa"/>
          </w:tcPr>
          <w:p w14:paraId="29D6D094" w14:textId="1F86EBD6" w:rsidR="00D25C76" w:rsidRPr="00D25C76" w:rsidRDefault="00D25C76" w:rsidP="0017273A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="0017273A">
              <w:rPr>
                <w:color w:val="000000" w:themeColor="text1"/>
                <w:sz w:val="24"/>
              </w:rPr>
              <w:t>cost</w:t>
            </w:r>
          </w:p>
        </w:tc>
        <w:tc>
          <w:tcPr>
            <w:tcW w:w="714" w:type="dxa"/>
          </w:tcPr>
          <w:p w14:paraId="310C7464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45D9E3C3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D25C76" w:rsidRPr="00D25C76" w14:paraId="2638DFCD" w14:textId="77777777" w:rsidTr="008F19E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830A54" w14:textId="77777777" w:rsidR="00D25C76" w:rsidRPr="00D25C76" w:rsidRDefault="00D25C76" w:rsidP="008F19E6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A3009D0" w14:textId="6637BECA" w:rsidR="00D25C76" w:rsidRPr="00D25C76" w:rsidRDefault="00D25C76" w:rsidP="0017273A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Click </w:t>
            </w:r>
            <w:r w:rsidR="0017273A">
              <w:rPr>
                <w:color w:val="000000" w:themeColor="text1"/>
                <w:sz w:val="24"/>
              </w:rPr>
              <w:t xml:space="preserve">submit </w:t>
            </w:r>
            <w:r w:rsidRPr="00D25C76">
              <w:rPr>
                <w:color w:val="000000" w:themeColor="text1"/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7FF54D78" w14:textId="708156ED" w:rsidR="00D25C76" w:rsidRPr="00D25C76" w:rsidRDefault="00D25C76" w:rsidP="008F19E6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Should Show “Successfully </w:t>
            </w:r>
            <w:r w:rsidR="0017273A">
              <w:rPr>
                <w:color w:val="000000" w:themeColor="text1"/>
                <w:sz w:val="24"/>
              </w:rPr>
              <w:t>added service charge</w:t>
            </w:r>
            <w:r w:rsidRPr="00D25C76">
              <w:rPr>
                <w:color w:val="000000" w:themeColor="text1"/>
                <w:sz w:val="24"/>
              </w:rPr>
              <w:t xml:space="preserve"> “</w:t>
            </w:r>
          </w:p>
        </w:tc>
        <w:tc>
          <w:tcPr>
            <w:tcW w:w="714" w:type="dxa"/>
          </w:tcPr>
          <w:p w14:paraId="00A9FDCB" w14:textId="77777777" w:rsidR="00D25C76" w:rsidRPr="00D25C76" w:rsidRDefault="00D25C76" w:rsidP="008F19E6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714" w:type="dxa"/>
          </w:tcPr>
          <w:p w14:paraId="1479F857" w14:textId="77777777" w:rsidR="00D25C76" w:rsidRPr="00D25C76" w:rsidRDefault="00D25C76" w:rsidP="008F19E6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14:paraId="0EEA1843" w14:textId="77777777" w:rsid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734C2F82" w14:textId="77777777" w:rsidR="0017273A" w:rsidRPr="00D25C76" w:rsidRDefault="0017273A" w:rsidP="00D25C76">
      <w:pPr>
        <w:pStyle w:val="bp"/>
        <w:spacing w:before="0" w:after="0"/>
        <w:rPr>
          <w:color w:val="000000" w:themeColor="text1"/>
        </w:rPr>
        <w:sectPr w:rsidR="0017273A" w:rsidRPr="00D25C76" w:rsidSect="00D25C76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5B18CAB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D25C76" w:rsidRPr="00D25C76" w14:paraId="6FF8839F" w14:textId="77777777" w:rsidTr="008F19E6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6E5D27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D25C76" w:rsidRPr="00D25C76" w14:paraId="0ABE9361" w14:textId="77777777" w:rsidTr="00A51604">
        <w:trPr>
          <w:trHeight w:val="284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DE5E87" w14:textId="77777777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DD2CF3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1219D5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D75B2A7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3AC4D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05D4B9" w14:textId="77777777" w:rsidR="00D25C76" w:rsidRPr="00D25C76" w:rsidRDefault="00D25C76" w:rsidP="008F19E6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D25C76" w:rsidRPr="00D25C76" w14:paraId="202F2C29" w14:textId="77777777" w:rsidTr="008F19E6">
        <w:trPr>
          <w:trHeight w:val="2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C289F5E" w14:textId="06DC9380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Service type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4D76BCA7" w14:textId="4F9258BB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Bar Fridge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F3034E6" w14:textId="33724D95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Restaurant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76A3A6A" w14:textId="33E0B78E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Room service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14FCCB3" w14:textId="231589EC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6CC0DA" w14:textId="0F495B0E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  <w:tr w:rsidR="00D25C76" w:rsidRPr="00D25C76" w14:paraId="1F90C591" w14:textId="77777777" w:rsidTr="008F19E6">
        <w:trPr>
          <w:trHeight w:val="200"/>
        </w:trPr>
        <w:tc>
          <w:tcPr>
            <w:tcW w:w="2448" w:type="dxa"/>
            <w:shd w:val="clear" w:color="auto" w:fill="E0E0E0"/>
          </w:tcPr>
          <w:p w14:paraId="4CBDE6E1" w14:textId="602B76D7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Cost</w:t>
            </w:r>
          </w:p>
        </w:tc>
        <w:tc>
          <w:tcPr>
            <w:tcW w:w="1944" w:type="dxa"/>
            <w:shd w:val="clear" w:color="auto" w:fill="auto"/>
          </w:tcPr>
          <w:p w14:paraId="2C4F123E" w14:textId="6B3AC75A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</w:t>
            </w:r>
          </w:p>
        </w:tc>
        <w:tc>
          <w:tcPr>
            <w:tcW w:w="2196" w:type="dxa"/>
            <w:shd w:val="clear" w:color="auto" w:fill="auto"/>
          </w:tcPr>
          <w:p w14:paraId="707B9974" w14:textId="71BD6EEC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1200</w:t>
            </w:r>
          </w:p>
        </w:tc>
        <w:tc>
          <w:tcPr>
            <w:tcW w:w="2196" w:type="dxa"/>
            <w:shd w:val="clear" w:color="auto" w:fill="auto"/>
          </w:tcPr>
          <w:p w14:paraId="50BAFB8A" w14:textId="611DAB8E" w:rsidR="00D25C76" w:rsidRPr="00D25C76" w:rsidRDefault="00A51604" w:rsidP="008F19E6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1100</w:t>
            </w:r>
          </w:p>
        </w:tc>
        <w:tc>
          <w:tcPr>
            <w:tcW w:w="2196" w:type="dxa"/>
            <w:shd w:val="clear" w:color="auto" w:fill="auto"/>
          </w:tcPr>
          <w:p w14:paraId="3050B579" w14:textId="6BC3273C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2196" w:type="dxa"/>
            <w:shd w:val="clear" w:color="auto" w:fill="auto"/>
          </w:tcPr>
          <w:p w14:paraId="234EC2B8" w14:textId="14F156AA" w:rsidR="00D25C76" w:rsidRPr="00D25C76" w:rsidRDefault="00D25C76" w:rsidP="008F19E6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</w:tbl>
    <w:p w14:paraId="0FF81269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3AE70B9B" w14:textId="77777777" w:rsidR="00D25C76" w:rsidRPr="00D25C76" w:rsidRDefault="00D25C76" w:rsidP="00D25C76">
      <w:pPr>
        <w:pStyle w:val="bp"/>
        <w:spacing w:before="0" w:after="0"/>
        <w:rPr>
          <w:color w:val="000000" w:themeColor="text1"/>
        </w:rPr>
      </w:pPr>
    </w:p>
    <w:p w14:paraId="18D36A4B" w14:textId="77777777" w:rsidR="00D25C76" w:rsidRPr="00D25C76" w:rsidRDefault="00D25C76" w:rsidP="00374830">
      <w:pPr>
        <w:pStyle w:val="bp"/>
        <w:spacing w:before="0" w:after="0"/>
        <w:rPr>
          <w:color w:val="000000" w:themeColor="text1"/>
        </w:rPr>
      </w:pPr>
    </w:p>
    <w:sectPr w:rsidR="00D25C76" w:rsidRPr="00D25C76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95BF2" w14:textId="77777777" w:rsidR="005A5ED6" w:rsidRDefault="005A5ED6">
      <w:r>
        <w:separator/>
      </w:r>
    </w:p>
  </w:endnote>
  <w:endnote w:type="continuationSeparator" w:id="0">
    <w:p w14:paraId="7AD0B9BA" w14:textId="77777777" w:rsidR="005A5ED6" w:rsidRDefault="005A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4863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FD96C5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3256B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0F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0F6F">
      <w:rPr>
        <w:rStyle w:val="PageNumber"/>
        <w:noProof/>
      </w:rPr>
      <w:t>5</w:t>
    </w:r>
    <w:r>
      <w:rPr>
        <w:rStyle w:val="PageNumber"/>
      </w:rPr>
      <w:fldChar w:fldCharType="end"/>
    </w:r>
  </w:p>
  <w:p w14:paraId="2B8F695E" w14:textId="77777777"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C3783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A99CC" w14:textId="77777777" w:rsidR="00D25C76" w:rsidRDefault="00D25C76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2DB82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7E7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7E72">
      <w:rPr>
        <w:rStyle w:val="PageNumber"/>
        <w:noProof/>
      </w:rPr>
      <w:t>5</w:t>
    </w:r>
    <w:r>
      <w:rPr>
        <w:rStyle w:val="PageNumber"/>
      </w:rPr>
      <w:fldChar w:fldCharType="end"/>
    </w:r>
  </w:p>
  <w:p w14:paraId="510BC558" w14:textId="77777777" w:rsidR="00D25C76" w:rsidRDefault="00D25C76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7BB4C" w14:textId="77777777" w:rsidR="00D25C76" w:rsidRDefault="00D25C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95BBA" w14:textId="77777777" w:rsidR="00D25C76" w:rsidRDefault="00D25C76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B1AEA" w14:textId="77777777" w:rsidR="00D25C76" w:rsidRDefault="00D25C7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7E7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7E72">
      <w:rPr>
        <w:rStyle w:val="PageNumber"/>
        <w:noProof/>
      </w:rPr>
      <w:t>5</w:t>
    </w:r>
    <w:r>
      <w:rPr>
        <w:rStyle w:val="PageNumber"/>
      </w:rPr>
      <w:fldChar w:fldCharType="end"/>
    </w:r>
  </w:p>
  <w:p w14:paraId="09247594" w14:textId="77777777" w:rsidR="00D25C76" w:rsidRDefault="00D25C76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6113B" w14:textId="77777777" w:rsidR="005A5ED6" w:rsidRDefault="005A5ED6">
      <w:r>
        <w:separator/>
      </w:r>
    </w:p>
  </w:footnote>
  <w:footnote w:type="continuationSeparator" w:id="0">
    <w:p w14:paraId="0AA7A105" w14:textId="77777777" w:rsidR="005A5ED6" w:rsidRDefault="005A5E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FBDFBA7" w14:textId="77777777" w:rsidTr="008D572F">
      <w:trPr>
        <w:trHeight w:val="321"/>
      </w:trPr>
      <w:tc>
        <w:tcPr>
          <w:tcW w:w="6379" w:type="dxa"/>
        </w:tcPr>
        <w:p w14:paraId="6FD61485" w14:textId="77777777" w:rsidR="00A37650" w:rsidRDefault="00A37650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</w:t>
          </w:r>
          <w:r w:rsidR="008D572F">
            <w:t>Test Script for the Booking Class</w:t>
          </w:r>
        </w:p>
      </w:tc>
      <w:tc>
        <w:tcPr>
          <w:tcW w:w="3179" w:type="dxa"/>
        </w:tcPr>
        <w:p w14:paraId="02DE2855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B6E98" w14:textId="77777777" w:rsidTr="00574066">
      <w:trPr>
        <w:trHeight w:val="216"/>
      </w:trPr>
      <w:tc>
        <w:tcPr>
          <w:tcW w:w="6379" w:type="dxa"/>
        </w:tcPr>
        <w:p w14:paraId="566C070B" w14:textId="77777777" w:rsidR="00A37650" w:rsidRDefault="0057406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09570585" w14:textId="7C826C82" w:rsidR="00A37650" w:rsidRDefault="008847A8" w:rsidP="00574066">
          <w:r>
            <w:t xml:space="preserve">  Date:  </w:t>
          </w:r>
          <w:r w:rsidR="00574066">
            <w:t>23</w:t>
          </w:r>
          <w:r w:rsidR="00A37650">
            <w:t>/</w:t>
          </w:r>
          <w:r w:rsidR="00574066">
            <w:t>09</w:t>
          </w:r>
          <w:r w:rsidR="00A37650">
            <w:t>/</w:t>
          </w:r>
          <w:r w:rsidR="00574066">
            <w:t>2018</w:t>
          </w:r>
        </w:p>
      </w:tc>
    </w:tr>
  </w:tbl>
  <w:p w14:paraId="1C4EAEAA" w14:textId="77777777"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5C76" w14:paraId="668CE489" w14:textId="77777777" w:rsidTr="008D572F">
      <w:trPr>
        <w:trHeight w:val="321"/>
      </w:trPr>
      <w:tc>
        <w:tcPr>
          <w:tcW w:w="6379" w:type="dxa"/>
        </w:tcPr>
        <w:p w14:paraId="080C2335" w14:textId="77777777" w:rsidR="00D25C76" w:rsidRDefault="00D25C76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 for the Booking Class</w:t>
          </w:r>
        </w:p>
      </w:tc>
      <w:tc>
        <w:tcPr>
          <w:tcW w:w="3179" w:type="dxa"/>
        </w:tcPr>
        <w:p w14:paraId="54AF5CED" w14:textId="77777777" w:rsidR="00D25C76" w:rsidRDefault="00D25C76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25C76" w14:paraId="1853E546" w14:textId="77777777" w:rsidTr="00574066">
      <w:trPr>
        <w:trHeight w:val="216"/>
      </w:trPr>
      <w:tc>
        <w:tcPr>
          <w:tcW w:w="6379" w:type="dxa"/>
        </w:tcPr>
        <w:p w14:paraId="46283FF3" w14:textId="77777777" w:rsidR="00D25C76" w:rsidRDefault="00D25C7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112A2180" w14:textId="77777777" w:rsidR="00D25C76" w:rsidRDefault="00D25C76" w:rsidP="00574066">
          <w:r>
            <w:t xml:space="preserve">  Date:  23/09/2018</w:t>
          </w:r>
        </w:p>
      </w:tc>
    </w:tr>
  </w:tbl>
  <w:p w14:paraId="658F63A0" w14:textId="77777777" w:rsidR="00D25C76" w:rsidRDefault="00D25C76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5C76" w14:paraId="394C845F" w14:textId="77777777" w:rsidTr="008D572F">
      <w:trPr>
        <w:trHeight w:val="321"/>
      </w:trPr>
      <w:tc>
        <w:tcPr>
          <w:tcW w:w="6379" w:type="dxa"/>
        </w:tcPr>
        <w:p w14:paraId="4CB4FB65" w14:textId="77777777" w:rsidR="00D25C76" w:rsidRDefault="00D25C76" w:rsidP="008D572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 for the Booking Class</w:t>
          </w:r>
        </w:p>
      </w:tc>
      <w:tc>
        <w:tcPr>
          <w:tcW w:w="3179" w:type="dxa"/>
        </w:tcPr>
        <w:p w14:paraId="561D3379" w14:textId="77777777" w:rsidR="00D25C76" w:rsidRDefault="00D25C76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25C76" w14:paraId="5E41BDD7" w14:textId="77777777" w:rsidTr="00574066">
      <w:trPr>
        <w:trHeight w:val="216"/>
      </w:trPr>
      <w:tc>
        <w:tcPr>
          <w:tcW w:w="6379" w:type="dxa"/>
        </w:tcPr>
        <w:p w14:paraId="477EFB11" w14:textId="77777777" w:rsidR="00D25C76" w:rsidRDefault="00D25C76" w:rsidP="00B71A35">
          <w:r>
            <w:t xml:space="preserve">Use case specification Booking </w:t>
          </w:r>
          <w:proofErr w:type="spellStart"/>
          <w:r>
            <w:t>checkin,checkout,addservicecharge</w:t>
          </w:r>
          <w:proofErr w:type="spellEnd"/>
          <w:r>
            <w:t xml:space="preserve"> </w:t>
          </w:r>
        </w:p>
      </w:tc>
      <w:tc>
        <w:tcPr>
          <w:tcW w:w="3179" w:type="dxa"/>
        </w:tcPr>
        <w:p w14:paraId="6D728ABF" w14:textId="77777777" w:rsidR="00D25C76" w:rsidRDefault="00D25C76" w:rsidP="00574066">
          <w:r>
            <w:t xml:space="preserve">  Date:  23/09/2018</w:t>
          </w:r>
        </w:p>
      </w:tc>
    </w:tr>
  </w:tbl>
  <w:p w14:paraId="1B1CD612" w14:textId="77777777" w:rsidR="00D25C76" w:rsidRDefault="00D25C7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273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6148"/>
    <w:rsid w:val="00272527"/>
    <w:rsid w:val="00291668"/>
    <w:rsid w:val="002A7E47"/>
    <w:rsid w:val="002C1B7F"/>
    <w:rsid w:val="002C216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69F4"/>
    <w:rsid w:val="003910B3"/>
    <w:rsid w:val="003A25C3"/>
    <w:rsid w:val="003D2ED7"/>
    <w:rsid w:val="003E438C"/>
    <w:rsid w:val="003F1D6E"/>
    <w:rsid w:val="00416977"/>
    <w:rsid w:val="00434231"/>
    <w:rsid w:val="004451D2"/>
    <w:rsid w:val="0046703C"/>
    <w:rsid w:val="00476AA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675F"/>
    <w:rsid w:val="005706E3"/>
    <w:rsid w:val="00572CE5"/>
    <w:rsid w:val="00574066"/>
    <w:rsid w:val="00576358"/>
    <w:rsid w:val="00576454"/>
    <w:rsid w:val="005A5ED6"/>
    <w:rsid w:val="005B48A6"/>
    <w:rsid w:val="005E1449"/>
    <w:rsid w:val="005E2ADA"/>
    <w:rsid w:val="005F0EB8"/>
    <w:rsid w:val="00604AE4"/>
    <w:rsid w:val="00607C06"/>
    <w:rsid w:val="00620950"/>
    <w:rsid w:val="00635CE7"/>
    <w:rsid w:val="00683635"/>
    <w:rsid w:val="006B5D41"/>
    <w:rsid w:val="006B635B"/>
    <w:rsid w:val="006D4A41"/>
    <w:rsid w:val="006D4DE0"/>
    <w:rsid w:val="006E300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63"/>
    <w:rsid w:val="008847A8"/>
    <w:rsid w:val="0089205C"/>
    <w:rsid w:val="00895710"/>
    <w:rsid w:val="008A02F5"/>
    <w:rsid w:val="008D2261"/>
    <w:rsid w:val="008D572F"/>
    <w:rsid w:val="008E5B7B"/>
    <w:rsid w:val="008F0C91"/>
    <w:rsid w:val="00913D07"/>
    <w:rsid w:val="00915018"/>
    <w:rsid w:val="0093214E"/>
    <w:rsid w:val="009322A3"/>
    <w:rsid w:val="0093488F"/>
    <w:rsid w:val="00935D45"/>
    <w:rsid w:val="009564D3"/>
    <w:rsid w:val="00981DE1"/>
    <w:rsid w:val="00983E57"/>
    <w:rsid w:val="009C06FE"/>
    <w:rsid w:val="009C4C9A"/>
    <w:rsid w:val="009D1046"/>
    <w:rsid w:val="009E2570"/>
    <w:rsid w:val="00A11301"/>
    <w:rsid w:val="00A30AD6"/>
    <w:rsid w:val="00A32C47"/>
    <w:rsid w:val="00A37650"/>
    <w:rsid w:val="00A46037"/>
    <w:rsid w:val="00A51604"/>
    <w:rsid w:val="00A6090E"/>
    <w:rsid w:val="00A630FD"/>
    <w:rsid w:val="00A72B6A"/>
    <w:rsid w:val="00A739C2"/>
    <w:rsid w:val="00A857E6"/>
    <w:rsid w:val="00AB1975"/>
    <w:rsid w:val="00AB1A12"/>
    <w:rsid w:val="00AC35E1"/>
    <w:rsid w:val="00AD452D"/>
    <w:rsid w:val="00AE6501"/>
    <w:rsid w:val="00B12289"/>
    <w:rsid w:val="00B137E9"/>
    <w:rsid w:val="00B3013D"/>
    <w:rsid w:val="00B3144A"/>
    <w:rsid w:val="00B5620B"/>
    <w:rsid w:val="00B71A35"/>
    <w:rsid w:val="00BA0F6F"/>
    <w:rsid w:val="00BA717F"/>
    <w:rsid w:val="00BB513E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2AA8"/>
    <w:rsid w:val="00CC47D2"/>
    <w:rsid w:val="00CC74EE"/>
    <w:rsid w:val="00CD6734"/>
    <w:rsid w:val="00D010AF"/>
    <w:rsid w:val="00D24817"/>
    <w:rsid w:val="00D25C7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2F9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466B"/>
    <w:rsid w:val="00F909B2"/>
    <w:rsid w:val="00FB7E7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5657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476AA5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1</TotalTime>
  <Pages>5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Microsoft Office User</cp:lastModifiedBy>
  <cp:revision>2</cp:revision>
  <cp:lastPrinted>2003-10-05T22:49:00Z</cp:lastPrinted>
  <dcterms:created xsi:type="dcterms:W3CDTF">2018-09-23T10:37:00Z</dcterms:created>
  <dcterms:modified xsi:type="dcterms:W3CDTF">2018-09-23T10:37:00Z</dcterms:modified>
</cp:coreProperties>
</file>