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2E55D052" w14:textId="7CA16FA6" w:rsidR="00B468D4" w:rsidRPr="0091603D" w:rsidRDefault="003720ED" w:rsidP="00B468D4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>1</w:t>
      </w:r>
      <w:r w:rsidR="00B468D4" w:rsidRPr="0091603D">
        <w:rPr>
          <w:rFonts w:ascii="Arial" w:hAnsi="Arial"/>
          <w:b/>
        </w:rPr>
        <w:t xml:space="preserve"> - </w:t>
      </w:r>
      <w:proofErr w:type="spellStart"/>
      <w:r w:rsidR="009F792A">
        <w:rPr>
          <w:rFonts w:ascii="Arial" w:hAnsi="Arial"/>
          <w:b/>
          <w:color w:val="0000FF"/>
        </w:rPr>
        <w:t>Checkin</w:t>
      </w:r>
      <w:proofErr w:type="spellEnd"/>
      <w:r w:rsidR="00B468D4" w:rsidRPr="0091603D">
        <w:rPr>
          <w:rFonts w:ascii="Arial" w:hAnsi="Arial"/>
          <w:b/>
        </w:rPr>
        <w:t>:</w:t>
      </w:r>
    </w:p>
    <w:p w14:paraId="2D2594FC" w14:textId="466BFDD5" w:rsidR="00B468D4" w:rsidRPr="00960F7E" w:rsidRDefault="00B468D4" w:rsidP="0091603D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Description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6F30E0" w:rsidRPr="00D25C76">
        <w:rPr>
          <w:color w:val="000000" w:themeColor="text1"/>
        </w:rPr>
        <w:t>First customer will come to the main booking page where he can book, check in room to stay</w:t>
      </w:r>
      <w:r w:rsidR="006F30E0">
        <w:rPr>
          <w:color w:val="000000" w:themeColor="text1"/>
        </w:rPr>
        <w:t xml:space="preserve"> and </w:t>
      </w:r>
      <w:r w:rsidR="003720ED" w:rsidRPr="00960F7E">
        <w:rPr>
          <w:rFonts w:ascii="Arial" w:hAnsi="Arial" w:cs="Arial"/>
          <w:sz w:val="20"/>
          <w:szCs w:val="20"/>
        </w:rPr>
        <w:t xml:space="preserve"> </w:t>
      </w:r>
    </w:p>
    <w:p w14:paraId="15D14E0F" w14:textId="6F1BE979" w:rsidR="00B468D4" w:rsidRPr="00960F7E" w:rsidRDefault="00B468D4" w:rsidP="00960F7E">
      <w:pPr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Pre-conditions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 w:rsidRPr="00960F7E">
        <w:rPr>
          <w:rFonts w:ascii="Arial" w:hAnsi="Arial" w:cs="Arial"/>
          <w:sz w:val="20"/>
          <w:szCs w:val="20"/>
        </w:rPr>
        <w:t>parameters should be pass correctly - (</w:t>
      </w:r>
      <w:proofErr w:type="spellStart"/>
      <w:r w:rsidR="00F36F12">
        <w:rPr>
          <w:rFonts w:ascii="Arial" w:hAnsi="Arial" w:cs="Arial"/>
          <w:sz w:val="20"/>
          <w:szCs w:val="20"/>
        </w:rPr>
        <w:t>refNumber</w:t>
      </w:r>
      <w:proofErr w:type="spellEnd"/>
      <w:r w:rsidR="00F36F12">
        <w:rPr>
          <w:rFonts w:ascii="Arial" w:hAnsi="Arial" w:cs="Arial"/>
          <w:sz w:val="20"/>
          <w:szCs w:val="20"/>
        </w:rPr>
        <w:t>, Date</w:t>
      </w:r>
      <w:r w:rsidR="00960F7E">
        <w:rPr>
          <w:rFonts w:ascii="Arial" w:hAnsi="Arial" w:cs="Arial"/>
          <w:sz w:val="20"/>
          <w:szCs w:val="20"/>
        </w:rPr>
        <w:t>)</w:t>
      </w:r>
    </w:p>
    <w:p w14:paraId="19AC4601" w14:textId="77777777" w:rsidR="00B468D4" w:rsidRPr="00960F7E" w:rsidRDefault="00B468D4" w:rsidP="00960F7E">
      <w:r w:rsidRPr="00960F7E">
        <w:rPr>
          <w:rFonts w:ascii="Arial" w:hAnsi="Arial" w:cs="Arial"/>
          <w:sz w:val="20"/>
          <w:szCs w:val="20"/>
          <w:u w:val="single"/>
        </w:rPr>
        <w:t>Post-conditions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960F7E">
        <w:t>the booking state should be PENDING</w:t>
      </w:r>
    </w:p>
    <w:p w14:paraId="010662D1" w14:textId="12E450D7" w:rsidR="00B468D4" w:rsidRPr="00960F7E" w:rsidRDefault="00B468D4" w:rsidP="0091603D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Data required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182B6B">
        <w:rPr>
          <w:rFonts w:ascii="Arial" w:hAnsi="Arial" w:cs="Arial"/>
          <w:sz w:val="20"/>
          <w:szCs w:val="20"/>
        </w:rPr>
        <w:t>Re</w:t>
      </w:r>
      <w:r w:rsidR="00944B8F">
        <w:rPr>
          <w:rFonts w:ascii="Arial" w:hAnsi="Arial" w:cs="Arial"/>
          <w:sz w:val="20"/>
          <w:szCs w:val="20"/>
        </w:rPr>
        <w:t>ference number and date</w:t>
      </w:r>
      <w:r w:rsidR="00960F7E">
        <w:rPr>
          <w:rFonts w:ascii="Arial" w:hAnsi="Arial" w:cs="Arial"/>
          <w:sz w:val="20"/>
        </w:rPr>
        <w:t xml:space="preserve"> </w:t>
      </w: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263A9853" w14:textId="40670C1E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2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r w:rsidR="00177F90">
        <w:rPr>
          <w:rFonts w:ascii="Arial" w:hAnsi="Arial"/>
          <w:b/>
          <w:color w:val="0000FF"/>
        </w:rPr>
        <w:t>Checkout</w:t>
      </w:r>
      <w:r w:rsidRPr="0091603D">
        <w:rPr>
          <w:rFonts w:ascii="Arial" w:hAnsi="Arial"/>
          <w:b/>
        </w:rPr>
        <w:t>:</w:t>
      </w:r>
    </w:p>
    <w:p w14:paraId="3E87D259" w14:textId="5A13A73D" w:rsidR="00111B23" w:rsidRPr="00960F7E" w:rsidRDefault="00111B23" w:rsidP="00111B23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Description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B57F58" w:rsidRPr="00D25C76">
        <w:rPr>
          <w:color w:val="000000" w:themeColor="text1"/>
        </w:rPr>
        <w:t xml:space="preserve">First customer will come to the main booking page where he can </w:t>
      </w:r>
      <w:r w:rsidR="00B57F58">
        <w:rPr>
          <w:color w:val="000000" w:themeColor="text1"/>
        </w:rPr>
        <w:t xml:space="preserve">check out. And </w:t>
      </w:r>
      <w:r w:rsidR="00B57F58">
        <w:t>the booking state should be CHECKING</w:t>
      </w:r>
      <w:bookmarkStart w:id="0" w:name="_GoBack"/>
      <w:bookmarkEnd w:id="0"/>
    </w:p>
    <w:p w14:paraId="7B9D8841" w14:textId="77777777" w:rsidR="00111B23" w:rsidRPr="00960F7E" w:rsidRDefault="00111B23" w:rsidP="00111B23">
      <w:pPr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Pre-conditions</w:t>
      </w:r>
      <w:r w:rsidRPr="00960F7E">
        <w:rPr>
          <w:rFonts w:ascii="Arial" w:hAnsi="Arial" w:cs="Arial"/>
          <w:sz w:val="20"/>
          <w:szCs w:val="20"/>
        </w:rPr>
        <w:t>: parameters should be pass correctly - (</w:t>
      </w:r>
      <w:proofErr w:type="spellStart"/>
      <w:r>
        <w:rPr>
          <w:rFonts w:ascii="Arial" w:hAnsi="Arial" w:cs="Arial"/>
          <w:sz w:val="20"/>
          <w:szCs w:val="20"/>
        </w:rPr>
        <w:t>refNumber</w:t>
      </w:r>
      <w:proofErr w:type="spellEnd"/>
      <w:r>
        <w:rPr>
          <w:rFonts w:ascii="Arial" w:hAnsi="Arial" w:cs="Arial"/>
          <w:sz w:val="20"/>
          <w:szCs w:val="20"/>
        </w:rPr>
        <w:t>, Date)</w:t>
      </w:r>
    </w:p>
    <w:p w14:paraId="65812357" w14:textId="6799039A" w:rsidR="00111B23" w:rsidRPr="00960F7E" w:rsidRDefault="00111B23" w:rsidP="00111B23">
      <w:r w:rsidRPr="00960F7E">
        <w:rPr>
          <w:rFonts w:ascii="Arial" w:hAnsi="Arial" w:cs="Arial"/>
          <w:sz w:val="20"/>
          <w:szCs w:val="20"/>
          <w:u w:val="single"/>
        </w:rPr>
        <w:t>Post-conditions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>
        <w:t xml:space="preserve">the booking state should be </w:t>
      </w:r>
      <w:r w:rsidR="007715F9">
        <w:t>CHECKING</w:t>
      </w:r>
    </w:p>
    <w:p w14:paraId="4B8CFD8E" w14:textId="2635B904" w:rsidR="003720ED" w:rsidRDefault="00111B23" w:rsidP="00111B23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Data required</w:t>
      </w:r>
      <w:r w:rsidRPr="00960F7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Reference number and date</w:t>
      </w:r>
    </w:p>
    <w:p w14:paraId="7607A451" w14:textId="77777777" w:rsidR="00111B23" w:rsidRDefault="00111B23" w:rsidP="00111B23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7AE8045A" w14:textId="19DDA445" w:rsidR="003720ED" w:rsidRPr="0091603D" w:rsidRDefault="003720ED" w:rsidP="003720ED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Test Case </w:t>
      </w:r>
      <w:r>
        <w:rPr>
          <w:rFonts w:ascii="Arial" w:hAnsi="Arial"/>
          <w:b/>
          <w:color w:val="0000FF"/>
        </w:rPr>
        <w:t xml:space="preserve">3 </w:t>
      </w:r>
      <w:r>
        <w:rPr>
          <w:rFonts w:ascii="Arial" w:hAnsi="Arial"/>
          <w:b/>
        </w:rPr>
        <w:t>–</w:t>
      </w:r>
      <w:r w:rsidRPr="0091603D">
        <w:rPr>
          <w:rFonts w:ascii="Arial" w:hAnsi="Arial"/>
          <w:b/>
        </w:rPr>
        <w:t xml:space="preserve"> </w:t>
      </w:r>
      <w:proofErr w:type="spellStart"/>
      <w:r w:rsidR="00177F90">
        <w:rPr>
          <w:rFonts w:ascii="Arial" w:hAnsi="Arial"/>
          <w:b/>
          <w:color w:val="0000FF"/>
        </w:rPr>
        <w:t>AddServiceCharge</w:t>
      </w:r>
      <w:proofErr w:type="spellEnd"/>
      <w:r w:rsidRPr="0091603D">
        <w:rPr>
          <w:rFonts w:ascii="Arial" w:hAnsi="Arial"/>
          <w:b/>
        </w:rPr>
        <w:t>:</w:t>
      </w:r>
    </w:p>
    <w:p w14:paraId="1E37BDC6" w14:textId="44E27B79" w:rsidR="00111B23" w:rsidRPr="00960F7E" w:rsidRDefault="00111B23" w:rsidP="00111B23">
      <w:pPr>
        <w:pStyle w:val="bp"/>
        <w:spacing w:before="0" w:after="0"/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Description</w:t>
      </w:r>
      <w:r w:rsidRPr="00960F7E">
        <w:rPr>
          <w:rFonts w:ascii="Arial" w:hAnsi="Arial" w:cs="Arial"/>
          <w:sz w:val="20"/>
          <w:szCs w:val="20"/>
        </w:rPr>
        <w:t xml:space="preserve">: </w:t>
      </w:r>
      <w:r w:rsidR="006F30E0" w:rsidRPr="00D25C76">
        <w:rPr>
          <w:color w:val="000000" w:themeColor="text1"/>
        </w:rPr>
        <w:t>First customer will come to the main booking page where he can book, check in room to stay.</w:t>
      </w:r>
      <w:r w:rsidR="006F30E0">
        <w:rPr>
          <w:color w:val="000000" w:themeColor="text1"/>
        </w:rPr>
        <w:t xml:space="preserve"> Then can </w:t>
      </w:r>
      <w:proofErr w:type="gramStart"/>
      <w:r w:rsidR="006F30E0">
        <w:rPr>
          <w:color w:val="000000" w:themeColor="text1"/>
        </w:rPr>
        <w:t>add  the</w:t>
      </w:r>
      <w:proofErr w:type="gramEnd"/>
      <w:r w:rsidR="006F30E0">
        <w:rPr>
          <w:color w:val="000000" w:themeColor="text1"/>
        </w:rPr>
        <w:t xml:space="preserve"> service charge </w:t>
      </w:r>
      <w:r w:rsidR="009D151F">
        <w:rPr>
          <w:color w:val="000000" w:themeColor="text1"/>
        </w:rPr>
        <w:t>and</w:t>
      </w:r>
      <w:r w:rsidR="006F30E0">
        <w:rPr>
          <w:color w:val="000000" w:themeColor="text1"/>
        </w:rPr>
        <w:t xml:space="preserve"> </w:t>
      </w:r>
      <w:r w:rsidR="006F30E0">
        <w:t>the booking state should be CHECKING</w:t>
      </w:r>
      <w:r w:rsidRPr="00960F7E">
        <w:rPr>
          <w:rFonts w:ascii="Arial" w:hAnsi="Arial" w:cs="Arial"/>
          <w:sz w:val="20"/>
          <w:szCs w:val="20"/>
        </w:rPr>
        <w:t xml:space="preserve">  </w:t>
      </w:r>
    </w:p>
    <w:p w14:paraId="5B7822A1" w14:textId="743FFA49" w:rsidR="00111B23" w:rsidRPr="00960F7E" w:rsidRDefault="00111B23" w:rsidP="00111B23">
      <w:pPr>
        <w:rPr>
          <w:rFonts w:ascii="Arial" w:hAnsi="Arial" w:cs="Arial"/>
          <w:sz w:val="20"/>
          <w:szCs w:val="20"/>
        </w:rPr>
      </w:pPr>
      <w:r w:rsidRPr="00960F7E">
        <w:rPr>
          <w:rFonts w:ascii="Arial" w:hAnsi="Arial" w:cs="Arial"/>
          <w:sz w:val="20"/>
          <w:szCs w:val="20"/>
          <w:u w:val="single"/>
        </w:rPr>
        <w:t>Pre-conditions</w:t>
      </w:r>
      <w:r w:rsidRPr="00960F7E">
        <w:rPr>
          <w:rFonts w:ascii="Arial" w:hAnsi="Arial" w:cs="Arial"/>
          <w:sz w:val="20"/>
          <w:szCs w:val="20"/>
        </w:rPr>
        <w:t>: parameters should be pass correctly - (</w:t>
      </w:r>
      <w:proofErr w:type="spellStart"/>
      <w:r w:rsidR="00B50C8A">
        <w:rPr>
          <w:rFonts w:ascii="Arial" w:hAnsi="Arial" w:cs="Arial"/>
          <w:sz w:val="20"/>
          <w:szCs w:val="20"/>
        </w:rPr>
        <w:t>ServiceType</w:t>
      </w:r>
      <w:proofErr w:type="spellEnd"/>
      <w:r w:rsidR="00B50C8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50C8A">
        <w:rPr>
          <w:rFonts w:ascii="Arial" w:hAnsi="Arial" w:cs="Arial"/>
          <w:sz w:val="20"/>
          <w:szCs w:val="20"/>
        </w:rPr>
        <w:t>refNumber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B50C8A">
        <w:rPr>
          <w:rFonts w:ascii="Arial" w:hAnsi="Arial" w:cs="Arial"/>
          <w:sz w:val="20"/>
          <w:szCs w:val="20"/>
        </w:rPr>
        <w:t>Cost</w:t>
      </w:r>
      <w:r>
        <w:rPr>
          <w:rFonts w:ascii="Arial" w:hAnsi="Arial" w:cs="Arial"/>
          <w:sz w:val="20"/>
          <w:szCs w:val="20"/>
        </w:rPr>
        <w:t>)</w:t>
      </w:r>
    </w:p>
    <w:p w14:paraId="2AD56231" w14:textId="32A95FEA" w:rsidR="00111B23" w:rsidRPr="00960F7E" w:rsidRDefault="00111B23" w:rsidP="00111B23">
      <w:r w:rsidRPr="00960F7E">
        <w:rPr>
          <w:rFonts w:ascii="Arial" w:hAnsi="Arial" w:cs="Arial"/>
          <w:sz w:val="20"/>
          <w:szCs w:val="20"/>
          <w:u w:val="single"/>
        </w:rPr>
        <w:t>Post-conditions</w:t>
      </w:r>
      <w:r w:rsidRPr="00960F7E">
        <w:rPr>
          <w:rFonts w:ascii="Arial" w:hAnsi="Arial" w:cs="Arial"/>
          <w:sz w:val="20"/>
          <w:szCs w:val="20"/>
        </w:rPr>
        <w:t xml:space="preserve">: </w:t>
      </w:r>
      <w:r>
        <w:t xml:space="preserve">the booking state should be </w:t>
      </w:r>
      <w:r w:rsidR="007715F9">
        <w:t>CHECKING</w:t>
      </w:r>
    </w:p>
    <w:p w14:paraId="10A5A7C0" w14:textId="21C325AB" w:rsidR="00B468D4" w:rsidRDefault="00111B23" w:rsidP="00111B23">
      <w:pPr>
        <w:pStyle w:val="bp"/>
        <w:spacing w:before="0" w:after="0"/>
        <w:rPr>
          <w:rFonts w:ascii="Arial" w:hAnsi="Arial"/>
          <w:b/>
          <w:color w:val="0000FF"/>
        </w:rPr>
      </w:pPr>
      <w:r w:rsidRPr="00960F7E">
        <w:rPr>
          <w:rFonts w:ascii="Arial" w:hAnsi="Arial" w:cs="Arial"/>
          <w:sz w:val="20"/>
          <w:szCs w:val="20"/>
          <w:u w:val="single"/>
        </w:rPr>
        <w:t>Data required</w:t>
      </w:r>
      <w:r w:rsidRPr="00960F7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Reference number</w:t>
      </w:r>
      <w:r w:rsidR="00A169B9">
        <w:rPr>
          <w:rFonts w:ascii="Arial" w:hAnsi="Arial" w:cs="Arial"/>
          <w:sz w:val="20"/>
          <w:szCs w:val="20"/>
        </w:rPr>
        <w:t>, service type</w:t>
      </w:r>
      <w:r>
        <w:rPr>
          <w:rFonts w:ascii="Arial" w:hAnsi="Arial" w:cs="Arial"/>
          <w:sz w:val="20"/>
          <w:szCs w:val="20"/>
        </w:rPr>
        <w:t xml:space="preserve"> and date</w:t>
      </w:r>
    </w:p>
    <w:p w14:paraId="299B76C1" w14:textId="77777777" w:rsidR="00111B23" w:rsidRDefault="00111B23" w:rsidP="00111B23">
      <w:pPr>
        <w:pStyle w:val="bp"/>
        <w:spacing w:before="0" w:after="0"/>
        <w:rPr>
          <w:rFonts w:ascii="Arial" w:hAnsi="Arial"/>
          <w:b/>
          <w:color w:val="0000FF"/>
        </w:rPr>
      </w:pPr>
    </w:p>
    <w:p w14:paraId="0BA53B9E" w14:textId="45B216EA" w:rsidR="00235CD1" w:rsidRPr="0091603D" w:rsidRDefault="000766F0" w:rsidP="00111B23">
      <w:pPr>
        <w:pStyle w:val="bp"/>
        <w:spacing w:before="0" w:after="0"/>
        <w:rPr>
          <w:rFonts w:ascii="Arial" w:hAnsi="Arial"/>
          <w:b/>
          <w:color w:val="0000FF"/>
        </w:rPr>
      </w:pPr>
      <w:r>
        <w:rPr>
          <w:rFonts w:ascii="Arial" w:hAnsi="Arial"/>
          <w:b/>
          <w:noProof/>
          <w:color w:val="0000FF"/>
        </w:rPr>
        <w:drawing>
          <wp:inline distT="0" distB="0" distL="0" distR="0" wp14:anchorId="38C637CA" wp14:editId="54E08DF0">
            <wp:extent cx="6934835" cy="2118360"/>
            <wp:effectExtent l="0" t="0" r="0" b="0"/>
            <wp:docPr id="1" name="Picture 1" descr="../../../../../../../Desktop/Screen%20Shot%202018-09-23%20at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8-09-23%20at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CD1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A5C5E" w14:textId="77777777" w:rsidR="009A294E" w:rsidRDefault="009A294E">
      <w:r>
        <w:separator/>
      </w:r>
    </w:p>
  </w:endnote>
  <w:endnote w:type="continuationSeparator" w:id="0">
    <w:p w14:paraId="1FBEF933" w14:textId="77777777" w:rsidR="009A294E" w:rsidRDefault="009A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57F58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57F58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BF457" w14:textId="77777777" w:rsidR="009A294E" w:rsidRDefault="009A294E">
      <w:r>
        <w:separator/>
      </w:r>
    </w:p>
  </w:footnote>
  <w:footnote w:type="continuationSeparator" w:id="0">
    <w:p w14:paraId="742E7F04" w14:textId="77777777" w:rsidR="009A294E" w:rsidRDefault="009A29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5A2AC" w14:textId="5BE895D5" w:rsidR="00B468D4" w:rsidRPr="00B42548" w:rsidRDefault="00937A3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Hotel Management System</w:t>
    </w:r>
    <w:r w:rsidR="00B42548">
      <w:rPr>
        <w:b/>
        <w:sz w:val="28"/>
      </w:rPr>
      <w:t xml:space="preserve"> </w:t>
    </w:r>
    <w:r w:rsidR="001B12CE">
      <w:rPr>
        <w:b/>
        <w:sz w:val="28"/>
      </w:rPr>
      <w:t xml:space="preserve">| </w:t>
    </w:r>
    <w:r w:rsidR="00B468D4">
      <w:rPr>
        <w:b/>
        <w:sz w:val="28"/>
      </w:rPr>
      <w:t xml:space="preserve">Test </w:t>
    </w:r>
    <w:proofErr w:type="gramStart"/>
    <w:r w:rsidR="00B468D4">
      <w:rPr>
        <w:b/>
        <w:sz w:val="28"/>
      </w:rPr>
      <w:t>Case</w:t>
    </w:r>
    <w:r w:rsidR="00B42548">
      <w:rPr>
        <w:b/>
        <w:sz w:val="28"/>
      </w:rPr>
      <w:t>s</w:t>
    </w:r>
    <w:r w:rsidR="001B12CE">
      <w:rPr>
        <w:b/>
        <w:sz w:val="28"/>
      </w:rPr>
      <w:t xml:space="preserve"> </w:t>
    </w:r>
    <w:r w:rsidR="00B42548">
      <w:rPr>
        <w:b/>
        <w:sz w:val="28"/>
      </w:rPr>
      <w:t>:</w:t>
    </w:r>
    <w:proofErr w:type="gramEnd"/>
    <w:r w:rsidR="00B42548">
      <w:rPr>
        <w:b/>
        <w:sz w:val="28"/>
      </w:rPr>
      <w:t xml:space="preserve"> </w:t>
    </w:r>
    <w:proofErr w:type="spellStart"/>
    <w:r>
      <w:rPr>
        <w:b/>
        <w:sz w:val="28"/>
      </w:rPr>
      <w:t>Checkin</w:t>
    </w:r>
    <w:proofErr w:type="spellEnd"/>
    <w:r w:rsidR="00B17277">
      <w:rPr>
        <w:b/>
        <w:sz w:val="28"/>
      </w:rPr>
      <w:t>/Checkout/</w:t>
    </w:r>
    <w:proofErr w:type="spellStart"/>
    <w:r w:rsidR="00B17277">
      <w:rPr>
        <w:b/>
        <w:sz w:val="28"/>
      </w:rPr>
      <w:t>AddServiceCharge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766F0"/>
    <w:rsid w:val="00090A99"/>
    <w:rsid w:val="00096482"/>
    <w:rsid w:val="000D3DA1"/>
    <w:rsid w:val="000D5952"/>
    <w:rsid w:val="000E3C24"/>
    <w:rsid w:val="000F13CC"/>
    <w:rsid w:val="000F4382"/>
    <w:rsid w:val="00111B23"/>
    <w:rsid w:val="00127DBF"/>
    <w:rsid w:val="00154D6A"/>
    <w:rsid w:val="0015543B"/>
    <w:rsid w:val="00177F90"/>
    <w:rsid w:val="00181694"/>
    <w:rsid w:val="0018240E"/>
    <w:rsid w:val="00182B6B"/>
    <w:rsid w:val="0018506B"/>
    <w:rsid w:val="00192656"/>
    <w:rsid w:val="00193AF9"/>
    <w:rsid w:val="00197530"/>
    <w:rsid w:val="001A0459"/>
    <w:rsid w:val="001A6775"/>
    <w:rsid w:val="001A7865"/>
    <w:rsid w:val="001B0072"/>
    <w:rsid w:val="001B12CE"/>
    <w:rsid w:val="001D00C4"/>
    <w:rsid w:val="001F01F4"/>
    <w:rsid w:val="001F6448"/>
    <w:rsid w:val="001F7C68"/>
    <w:rsid w:val="002052B0"/>
    <w:rsid w:val="00205D7F"/>
    <w:rsid w:val="00212269"/>
    <w:rsid w:val="00212A3D"/>
    <w:rsid w:val="00235CD1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7777"/>
    <w:rsid w:val="00683635"/>
    <w:rsid w:val="006B5D41"/>
    <w:rsid w:val="006D4DE0"/>
    <w:rsid w:val="006F30E0"/>
    <w:rsid w:val="00702D6A"/>
    <w:rsid w:val="00720507"/>
    <w:rsid w:val="007275A3"/>
    <w:rsid w:val="007519EA"/>
    <w:rsid w:val="00752B41"/>
    <w:rsid w:val="00756932"/>
    <w:rsid w:val="007606FF"/>
    <w:rsid w:val="007715F9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7A38"/>
    <w:rsid w:val="00944B8F"/>
    <w:rsid w:val="00960F7E"/>
    <w:rsid w:val="00981DE1"/>
    <w:rsid w:val="00983E57"/>
    <w:rsid w:val="009A294E"/>
    <w:rsid w:val="009C06FE"/>
    <w:rsid w:val="009C4C9A"/>
    <w:rsid w:val="009D1046"/>
    <w:rsid w:val="009D151F"/>
    <w:rsid w:val="009E2570"/>
    <w:rsid w:val="009F792A"/>
    <w:rsid w:val="00A11301"/>
    <w:rsid w:val="00A169B9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7277"/>
    <w:rsid w:val="00B3013D"/>
    <w:rsid w:val="00B3144A"/>
    <w:rsid w:val="00B42548"/>
    <w:rsid w:val="00B468D4"/>
    <w:rsid w:val="00B50C8A"/>
    <w:rsid w:val="00B5620B"/>
    <w:rsid w:val="00B57F58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6F1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Files\Content.Outlook\RJT0D1UI\test_cases (00000002).dot</Template>
  <TotalTime>14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Microsoft Office User</cp:lastModifiedBy>
  <cp:revision>34</cp:revision>
  <cp:lastPrinted>2003-10-05T22:49:00Z</cp:lastPrinted>
  <dcterms:created xsi:type="dcterms:W3CDTF">2018-09-23T10:48:00Z</dcterms:created>
  <dcterms:modified xsi:type="dcterms:W3CDTF">2018-09-23T11:42:00Z</dcterms:modified>
</cp:coreProperties>
</file>